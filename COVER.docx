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D62" w:rsidRDefault="002957A0">
      <w:pPr>
        <w:rPr>
          <w:lang w:val="es-ES"/>
        </w:rPr>
      </w:pPr>
      <w:bookmarkStart w:id="0" w:name="_GoBack"/>
      <w:bookmarkEnd w:id="0"/>
      <w:r>
        <w:rPr>
          <w:noProof/>
          <w:lang w:val="es-AR" w:eastAsia="es-AR" w:bidi="ar-S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2465070</wp:posOffset>
                </wp:positionV>
                <wp:extent cx="3161665" cy="335280"/>
                <wp:effectExtent l="9525" t="7620" r="10160" b="952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166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7A0" w:rsidRPr="002957A0" w:rsidRDefault="002957A0" w:rsidP="002957A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lang w:val="es-AR"/>
                              </w:rPr>
                            </w:pPr>
                            <w:r w:rsidRPr="002957A0">
                              <w:rPr>
                                <w:rFonts w:ascii="Arial Narrow" w:hAnsi="Arial Narrow"/>
                                <w:b/>
                                <w:sz w:val="40"/>
                                <w:lang w:val="es-AR"/>
                              </w:rPr>
                              <w:t>ANÁLISIS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9pt;margin-top:194.1pt;width:248.95pt;height:26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" strokecolor="white">
                <v:textbox>
                  <w:txbxContent>
                    <w:p w:rsidR="002957A0" w:rsidRPr="002957A0" w:rsidRDefault="002957A0" w:rsidP="002957A0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lang w:val="es-AR"/>
                        </w:rPr>
                      </w:pPr>
                      <w:r w:rsidRPr="002957A0">
                        <w:rPr>
                          <w:rFonts w:ascii="Arial Narrow" w:hAnsi="Arial Narrow"/>
                          <w:b/>
                          <w:sz w:val="40"/>
                          <w:lang w:val="es-AR"/>
                        </w:rPr>
                        <w:t>ANÁLISIS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AR" w:eastAsia="es-AR"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1398270</wp:posOffset>
                </wp:positionV>
                <wp:extent cx="1189990" cy="335280"/>
                <wp:effectExtent l="10160" t="7620" r="9525" b="952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7A0" w:rsidRPr="002957A0" w:rsidRDefault="002957A0" w:rsidP="002957A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lang w:val="es-AR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lang w:val="es-AR"/>
                              </w:rPr>
                              <w:t>GRUPO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2.3pt;margin-top:110.1pt;width:93.7pt;height:26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" strokecolor="white">
                <v:textbox>
                  <w:txbxContent>
                    <w:p w:rsidR="002957A0" w:rsidRPr="002957A0" w:rsidRDefault="002957A0" w:rsidP="002957A0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lang w:val="es-AR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40"/>
                          <w:lang w:val="es-AR"/>
                        </w:rPr>
                        <w:t>GRUPO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AR" w:eastAsia="es-AR"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121920</wp:posOffset>
                </wp:positionV>
                <wp:extent cx="1590040" cy="401955"/>
                <wp:effectExtent l="13970" t="7620" r="5715" b="952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7A0" w:rsidRPr="002957A0" w:rsidRDefault="002957A0" w:rsidP="002957A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  <w:lang w:val="es-AR"/>
                              </w:rPr>
                            </w:pPr>
                            <w:r w:rsidRPr="002957A0">
                              <w:rPr>
                                <w:rFonts w:ascii="Arial Narrow" w:hAnsi="Arial Narrow"/>
                                <w:b/>
                                <w:sz w:val="48"/>
                                <w:lang w:val="es-AR"/>
                              </w:rPr>
                              <w:t>LAURELES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4.85pt;margin-top:9.6pt;width:125.2pt;height:31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" strokecolor="white [3212]">
                <v:textbox>
                  <w:txbxContent>
                    <w:p w:rsidR="002957A0" w:rsidRPr="002957A0" w:rsidRDefault="002957A0" w:rsidP="002957A0">
                      <w:pPr>
                        <w:jc w:val="center"/>
                        <w:rPr>
                          <w:rFonts w:ascii="Arial Narrow" w:hAnsi="Arial Narrow"/>
                          <w:b/>
                          <w:sz w:val="48"/>
                          <w:lang w:val="es-AR"/>
                        </w:rPr>
                      </w:pPr>
                      <w:r w:rsidRPr="002957A0">
                        <w:rPr>
                          <w:rFonts w:ascii="Arial Narrow" w:hAnsi="Arial Narrow"/>
                          <w:b/>
                          <w:sz w:val="48"/>
                          <w:lang w:val="es-AR"/>
                        </w:rPr>
                        <w:t>LAURELES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AR" w:eastAsia="es-AR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3685540</wp:posOffset>
            </wp:positionH>
            <wp:positionV relativeFrom="margin">
              <wp:posOffset>1085850</wp:posOffset>
            </wp:positionV>
            <wp:extent cx="914400" cy="914400"/>
            <wp:effectExtent l="0" t="0" r="0" b="0"/>
            <wp:wrapSquare wrapText="bothSides"/>
            <wp:docPr id="17" name="Imagen 17" descr="C:\Users\MAURO\Documents\GitHub\Pacientes\src\recursos\icono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URO\Documents\GitHub\Pacientes\src\recursos\iconoBi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9050" t="20320" r="19050" b="1778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5F9088" id="Oval 2" o:spid="_x0000_s1026" style="position:absolute;margin-left:56.25pt;margin-top:-35.15pt;width:324pt;height:32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" filled="f" strokecolor="#969696" strokeweight="2.25pt"/>
            </w:pict>
          </mc:Fallback>
        </mc:AlternateContent>
      </w:r>
      <w:r>
        <w:rPr>
          <w:noProof/>
          <w:lang w:val="es-AR" w:eastAsia="es-AR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862965</wp:posOffset>
                </wp:positionV>
                <wp:extent cx="1481455" cy="1481455"/>
                <wp:effectExtent l="19050" t="15240" r="23495" b="17780"/>
                <wp:wrapNone/>
                <wp:docPr id="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1D42F0" id="Oval 3" o:spid="_x0000_s1026" style="position:absolute;margin-left:159.75pt;margin-top:67.95pt;width:116.65pt;height:116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" filled="f" strokecolor="#969696" strokeweight="2.25pt"/>
            </w:pict>
          </mc:Fallback>
        </mc:AlternateContent>
      </w:r>
    </w:p>
    <w:sectPr w:rsidR="003B5D62" w:rsidSect="003B5D62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A0"/>
    <w:rsid w:val="00146718"/>
    <w:rsid w:val="002957A0"/>
    <w:rsid w:val="003B5D62"/>
    <w:rsid w:val="00D8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D6943ED"/>
  <w15:docId w15:val="{5A554EE4-6D30-4694-A5FD-B97D346B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O\AppData\Roaming\Microsoft\Templates\Portadas%20para%20CD%20(funciona%20con%20Avery%205824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0511FB3-E04A-41DC-9676-FA67A091DC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Portadas para CD (funciona con Avery 5824)(2)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 Trotta</cp:lastModifiedBy>
  <cp:revision>1</cp:revision>
  <dcterms:created xsi:type="dcterms:W3CDTF">2017-07-05T02:43:00Z</dcterms:created>
  <dcterms:modified xsi:type="dcterms:W3CDTF">2017-07-05T02:47:00Z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TC010130013082</vt:lpwstr>
  </property>
</Properties>
</file>